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HAHHAHA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PESERTA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PESERTA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30,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30,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30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30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IMSII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